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3F57FD" w14:textId="77777777" w:rsidR="00533586" w:rsidRDefault="000B0E6B">
      <w:pPr>
        <w:pStyle w:val="1"/>
        <w:rPr>
          <w:rFonts w:hint="eastAsia"/>
        </w:rPr>
      </w:pPr>
      <w:r>
        <w:t>涉及判断指针为空时</w:t>
      </w:r>
      <w:bookmarkStart w:id="0" w:name="_GoBack"/>
      <w:bookmarkEnd w:id="0"/>
      <w:r>
        <w:rPr>
          <w:rFonts w:hint="eastAsia"/>
        </w:rPr>
        <w:t>要</w:t>
      </w:r>
      <w:r>
        <w:t>注意</w:t>
      </w:r>
      <w:r>
        <w:rPr>
          <w:rFonts w:hint="eastAsia"/>
        </w:rPr>
        <w:t>顺序</w:t>
      </w:r>
    </w:p>
    <w:p w14:paraId="311F7647" w14:textId="77777777" w:rsidR="000B0E6B" w:rsidRDefault="00B23201" w:rsidP="00B23201">
      <w:pPr>
        <w:pStyle w:val="a"/>
      </w:pPr>
      <w:r>
        <w:t>实现链表</w:t>
      </w:r>
      <w:r>
        <w:rPr>
          <w:rFonts w:hint="eastAsia"/>
        </w:rPr>
        <w:t>类</w:t>
      </w:r>
      <w:r>
        <w:t>模版中</w:t>
      </w:r>
      <w:r>
        <w:t>Locate</w:t>
      </w:r>
      <w:r>
        <w:t>模版函数时，输入一个不再</w:t>
      </w:r>
      <w:r>
        <w:rPr>
          <w:rFonts w:hint="eastAsia"/>
        </w:rPr>
        <w:t>在</w:t>
      </w:r>
      <w:r>
        <w:t>表中的数会</w:t>
      </w:r>
      <w:r>
        <w:rPr>
          <w:rFonts w:hint="eastAsia"/>
        </w:rPr>
        <w:t>出现</w:t>
      </w:r>
      <w:r>
        <w:t>如图问题：</w:t>
      </w:r>
    </w:p>
    <w:p w14:paraId="1F0954E4" w14:textId="77777777" w:rsidR="000B0E6B" w:rsidRDefault="000B0E6B" w:rsidP="000B0E6B">
      <w:pPr>
        <w:pStyle w:val="a"/>
        <w:numPr>
          <w:ilvl w:val="0"/>
          <w:numId w:val="0"/>
        </w:numPr>
        <w:ind w:left="864" w:hanging="432"/>
      </w:pPr>
      <w:r>
        <w:rPr>
          <w:rFonts w:hint="eastAsia"/>
        </w:rPr>
        <w:t>输入</w:t>
      </w:r>
      <w:r>
        <w:t>如下：</w:t>
      </w:r>
    </w:p>
    <w:p w14:paraId="440A732A" w14:textId="77777777" w:rsidR="000B0E6B" w:rsidRDefault="000B0E6B" w:rsidP="00B23201">
      <w:pPr>
        <w:pStyle w:val="a"/>
      </w:pPr>
      <w:r>
        <w:rPr>
          <w:rFonts w:hint="eastAsia"/>
          <w:noProof/>
          <w:lang w:val="en-US"/>
        </w:rPr>
        <w:drawing>
          <wp:inline distT="0" distB="0" distL="0" distR="0" wp14:anchorId="4980EDFE" wp14:editId="7236F626">
            <wp:extent cx="5727700" cy="4152900"/>
            <wp:effectExtent l="0" t="0" r="12700" b="12700"/>
            <wp:docPr id="3" name="图片 3" descr="/Users/Jacob/Desktop/屏幕快照 2016-03-16 下午10.50.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Jacob/Desktop/屏幕快照 2016-03-16 下午10.50.2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0DEE8" w14:textId="77777777" w:rsidR="000B0E6B" w:rsidRDefault="000B0E6B" w:rsidP="00B23201">
      <w:pPr>
        <w:pStyle w:val="a"/>
        <w:rPr>
          <w:rFonts w:hint="eastAsia"/>
        </w:rPr>
      </w:pPr>
      <w:r>
        <w:rPr>
          <w:rFonts w:hint="eastAsia"/>
        </w:rPr>
        <w:t>报错</w:t>
      </w:r>
      <w:r>
        <w:t>如下：</w:t>
      </w:r>
    </w:p>
    <w:p w14:paraId="36A46384" w14:textId="77777777" w:rsidR="000B0E6B" w:rsidRDefault="000B0E6B" w:rsidP="00B23201">
      <w:pPr>
        <w:pStyle w:val="a"/>
        <w:rPr>
          <w:rFonts w:hint="eastAsia"/>
        </w:rPr>
      </w:pPr>
    </w:p>
    <w:p w14:paraId="5B8A94BF" w14:textId="77777777" w:rsidR="00B23201" w:rsidRDefault="00B23201" w:rsidP="00B23201">
      <w:pPr>
        <w:pStyle w:val="a"/>
      </w:pPr>
      <w:r>
        <w:rPr>
          <w:rFonts w:ascii="Menlo" w:hAnsi="Menlo" w:cs="Menlo"/>
          <w:noProof/>
          <w:color w:val="000000"/>
          <w:sz w:val="36"/>
          <w:szCs w:val="36"/>
          <w:lang w:val="en-US"/>
        </w:rPr>
        <w:drawing>
          <wp:inline distT="0" distB="0" distL="0" distR="0" wp14:anchorId="418DF795" wp14:editId="7E5FD8A1">
            <wp:extent cx="5727700" cy="1765300"/>
            <wp:effectExtent l="0" t="0" r="12700" b="12700"/>
            <wp:docPr id="1" name="图片 1" descr="/Users/Jacob/Desktop/屏幕快照 2016-03-16 下午10.34.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Jacob/Desktop/屏幕快照 2016-03-16 下午10.34.27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93C66" w14:textId="77777777" w:rsidR="00B23201" w:rsidRDefault="00B23201" w:rsidP="00B23201">
      <w:pPr>
        <w:pStyle w:val="a"/>
        <w:numPr>
          <w:ilvl w:val="0"/>
          <w:numId w:val="0"/>
        </w:numPr>
        <w:ind w:left="432"/>
      </w:pPr>
      <w:r>
        <w:lastRenderedPageBreak/>
        <w:t>Xcode</w:t>
      </w:r>
      <w:r>
        <w:t>提示指针</w:t>
      </w:r>
      <w:r>
        <w:rPr>
          <w:rFonts w:hint="eastAsia"/>
        </w:rPr>
        <w:t>引用</w:t>
      </w:r>
      <w:r>
        <w:t>错误。</w:t>
      </w:r>
    </w:p>
    <w:p w14:paraId="3C0F0D2A" w14:textId="77777777" w:rsidR="00B23201" w:rsidRDefault="00B23201" w:rsidP="00B23201">
      <w:pPr>
        <w:pStyle w:val="a"/>
        <w:numPr>
          <w:ilvl w:val="0"/>
          <w:numId w:val="0"/>
        </w:numPr>
        <w:ind w:left="432"/>
        <w:rPr>
          <w:lang w:val="en-US"/>
        </w:rPr>
      </w:pPr>
      <w:r>
        <w:rPr>
          <w:rFonts w:hint="eastAsia"/>
        </w:rPr>
        <w:t>一步步</w:t>
      </w:r>
      <w:r>
        <w:t>跟踪可以发现，前一次循环结束时，</w:t>
      </w:r>
      <w:r>
        <w:t>temPoint</w:t>
      </w:r>
      <w:r>
        <w:t>指向最后一个节点时，</w:t>
      </w:r>
      <w:r>
        <w:rPr>
          <w:rFonts w:hint="eastAsia"/>
        </w:rPr>
        <w:t>此时</w:t>
      </w:r>
      <w:r>
        <w:rPr>
          <w:lang w:val="en-US"/>
        </w:rPr>
        <w:t>temPoint-&gt;pNext = nullptr;</w:t>
      </w:r>
    </w:p>
    <w:p w14:paraId="2878E4B1" w14:textId="77777777" w:rsidR="00B23201" w:rsidRDefault="00B23201" w:rsidP="00B23201">
      <w:pPr>
        <w:pStyle w:val="a"/>
        <w:numPr>
          <w:ilvl w:val="0"/>
          <w:numId w:val="0"/>
        </w:numPr>
        <w:ind w:left="432"/>
        <w:rPr>
          <w:lang w:val="en-US"/>
        </w:rPr>
      </w:pPr>
      <w:r>
        <w:rPr>
          <w:rFonts w:hint="eastAsia"/>
          <w:lang w:val="en-US"/>
        </w:rPr>
        <w:t>进行</w:t>
      </w:r>
      <w:r>
        <w:rPr>
          <w:lang w:val="en-US"/>
        </w:rPr>
        <w:t>下一次循环判断时，</w:t>
      </w:r>
      <w:r>
        <w:rPr>
          <w:rFonts w:hint="eastAsia"/>
          <w:lang w:val="en-US"/>
        </w:rPr>
        <w:t>虽然</w:t>
      </w:r>
      <w:r>
        <w:rPr>
          <w:lang w:val="en-US"/>
        </w:rPr>
        <w:t>条件中</w:t>
      </w:r>
      <w:r>
        <w:rPr>
          <w:rFonts w:hint="eastAsia"/>
          <w:lang w:val="en-US"/>
        </w:rPr>
        <w:t>有</w:t>
      </w:r>
      <w:r w:rsidRPr="00B23201">
        <w:rPr>
          <w:lang w:val="en-US"/>
        </w:rPr>
        <w:t>temPoint != nullptr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判断</w:t>
      </w:r>
      <w:r>
        <w:rPr>
          <w:lang w:val="en-US"/>
        </w:rPr>
        <w:t>语句，</w:t>
      </w:r>
      <w:r>
        <w:rPr>
          <w:rFonts w:hint="eastAsia"/>
          <w:lang w:val="en-US"/>
        </w:rPr>
        <w:t>而</w:t>
      </w:r>
      <w:r>
        <w:rPr>
          <w:lang w:val="en-US"/>
        </w:rPr>
        <w:t>编译器进行判断时是从左往右的，</w:t>
      </w:r>
      <w:r>
        <w:rPr>
          <w:rFonts w:hint="eastAsia"/>
          <w:lang w:val="en-US"/>
        </w:rPr>
        <w:t>所以</w:t>
      </w:r>
      <w:r>
        <w:rPr>
          <w:lang w:val="en-US"/>
        </w:rPr>
        <w:t>先</w:t>
      </w:r>
      <w:r>
        <w:rPr>
          <w:rFonts w:hint="eastAsia"/>
          <w:lang w:val="en-US"/>
        </w:rPr>
        <w:t>进行</w:t>
      </w:r>
      <w:r w:rsidRPr="00B23201">
        <w:rPr>
          <w:lang w:val="en-US"/>
        </w:rPr>
        <w:t>temPoint-&gt;data != e</w:t>
      </w:r>
      <w:r>
        <w:rPr>
          <w:lang w:val="en-US"/>
        </w:rPr>
        <w:t>判断。</w:t>
      </w:r>
      <w:r>
        <w:rPr>
          <w:rFonts w:hint="eastAsia"/>
          <w:lang w:val="en-US"/>
        </w:rPr>
        <w:t>一个</w:t>
      </w:r>
      <w:r>
        <w:rPr>
          <w:lang w:val="en-US"/>
        </w:rPr>
        <w:t>指向</w:t>
      </w:r>
      <w:r>
        <w:rPr>
          <w:lang w:val="en-US"/>
        </w:rPr>
        <w:t>nullptr</w:t>
      </w:r>
      <w:r>
        <w:rPr>
          <w:lang w:val="en-US"/>
        </w:rPr>
        <w:t>的</w:t>
      </w:r>
      <w:r>
        <w:rPr>
          <w:rFonts w:hint="eastAsia"/>
          <w:lang w:val="en-US"/>
        </w:rPr>
        <w:t>指针</w:t>
      </w:r>
      <w:r>
        <w:rPr>
          <w:lang w:val="en-US"/>
        </w:rPr>
        <w:t>是不可能有</w:t>
      </w:r>
      <w:r>
        <w:rPr>
          <w:lang w:val="en-US"/>
        </w:rPr>
        <w:t>data</w:t>
      </w:r>
      <w:r>
        <w:rPr>
          <w:lang w:val="en-US"/>
        </w:rPr>
        <w:t>变量的。</w:t>
      </w:r>
      <w:r>
        <w:rPr>
          <w:rFonts w:hint="eastAsia"/>
          <w:lang w:val="en-US"/>
        </w:rPr>
        <w:t>所以</w:t>
      </w:r>
      <w:r>
        <w:rPr>
          <w:lang w:val="en-US"/>
        </w:rPr>
        <w:t>指针错误。</w:t>
      </w:r>
    </w:p>
    <w:p w14:paraId="40EA2B60" w14:textId="77777777" w:rsidR="00B23201" w:rsidRPr="00B23201" w:rsidRDefault="00B23201" w:rsidP="00B23201">
      <w:pPr>
        <w:pStyle w:val="a"/>
        <w:numPr>
          <w:ilvl w:val="0"/>
          <w:numId w:val="0"/>
        </w:numPr>
        <w:rPr>
          <w:rFonts w:hint="eastAsia"/>
          <w:lang w:val="en-US"/>
        </w:rPr>
      </w:pPr>
    </w:p>
    <w:p w14:paraId="728EC9E1" w14:textId="77777777" w:rsidR="00B23201" w:rsidRDefault="00B23201" w:rsidP="009E675E">
      <w:pPr>
        <w:pStyle w:val="a"/>
      </w:pPr>
      <w:r>
        <w:t>知道原因就好改了，</w:t>
      </w:r>
      <w:r>
        <w:rPr>
          <w:rFonts w:hint="eastAsia"/>
        </w:rPr>
        <w:t>只需要</w:t>
      </w:r>
      <w:r>
        <w:t>改变一下判断的顺序就好了</w:t>
      </w:r>
      <w:r>
        <w:rPr>
          <w:lang w:val="en-US"/>
        </w:rPr>
        <w:t>。如图：</w:t>
      </w:r>
      <w:r w:rsidR="000B0E6B">
        <w:rPr>
          <w:noProof/>
          <w:lang w:val="en-US"/>
        </w:rPr>
        <w:drawing>
          <wp:inline distT="0" distB="0" distL="0" distR="0" wp14:anchorId="3E069FF6" wp14:editId="1F33636E">
            <wp:extent cx="5727700" cy="4927600"/>
            <wp:effectExtent l="0" t="0" r="12700" b="0"/>
            <wp:docPr id="2" name="图片 2" descr="/Users/Jacob/Desktop/屏幕快照 2016-03-16 下午10.49.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Jacob/Desktop/屏幕快照 2016-03-16 下午10.49.2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92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3ABEE" w14:textId="77777777" w:rsidR="00B23201" w:rsidRDefault="00B23201" w:rsidP="000B0E6B">
      <w:pPr>
        <w:pStyle w:val="a"/>
      </w:pPr>
    </w:p>
    <w:p w14:paraId="3B47B895" w14:textId="77777777" w:rsidR="00B23201" w:rsidRDefault="00B23201" w:rsidP="009E675E">
      <w:pPr>
        <w:pStyle w:val="a"/>
        <w:rPr>
          <w:rFonts w:hint="eastAsia"/>
        </w:rPr>
      </w:pPr>
    </w:p>
    <w:sectPr w:rsidR="00B23201">
      <w:footerReference w:type="default" r:id="rId10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33B5C2" w14:textId="77777777" w:rsidR="001C245E" w:rsidRDefault="001C245E">
      <w:r>
        <w:separator/>
      </w:r>
    </w:p>
    <w:p w14:paraId="35D09976" w14:textId="77777777" w:rsidR="001C245E" w:rsidRDefault="001C245E"/>
  </w:endnote>
  <w:endnote w:type="continuationSeparator" w:id="0">
    <w:p w14:paraId="642CD172" w14:textId="77777777" w:rsidR="001C245E" w:rsidRDefault="001C245E">
      <w:r>
        <w:continuationSeparator/>
      </w:r>
    </w:p>
    <w:p w14:paraId="266BE073" w14:textId="77777777" w:rsidR="001C245E" w:rsidRDefault="001C245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angal">
    <w:altName w:val="Devanagari Sangam MN"/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78B552" w14:textId="77777777" w:rsidR="00533586" w:rsidRDefault="00547C66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B0E6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E654DF" w14:textId="77777777" w:rsidR="001C245E" w:rsidRDefault="001C245E">
      <w:r>
        <w:separator/>
      </w:r>
    </w:p>
    <w:p w14:paraId="6852D284" w14:textId="77777777" w:rsidR="001C245E" w:rsidRDefault="001C245E"/>
  </w:footnote>
  <w:footnote w:type="continuationSeparator" w:id="0">
    <w:p w14:paraId="0B3E8DF0" w14:textId="77777777" w:rsidR="001C245E" w:rsidRDefault="001C245E">
      <w:r>
        <w:continuationSeparator/>
      </w:r>
    </w:p>
    <w:p w14:paraId="79D7E203" w14:textId="77777777" w:rsidR="001C245E" w:rsidRDefault="001C245E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75E"/>
    <w:rsid w:val="000B0E6B"/>
    <w:rsid w:val="001C245E"/>
    <w:rsid w:val="00533586"/>
    <w:rsid w:val="00547C66"/>
    <w:rsid w:val="009E675E"/>
    <w:rsid w:val="00B23201"/>
    <w:rsid w:val="00C35F1A"/>
    <w:rsid w:val="00C96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C2299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547C66"/>
    <w:rPr>
      <w:lang w:val="en-GB"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0">
    <w:name w:val="标题 1字符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页眉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页脚字符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字符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标题 3字符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afa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b">
    <w:name w:val="Hyperlink"/>
    <w:basedOn w:val="a2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Jacob/Library/Containers/com.microsoft.Word/Data/Library/Caches/TM10002086/&#20570;&#31508;&#35760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angal">
    <w:altName w:val="Devanagari Sangam MN"/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B05"/>
    <w:rsid w:val="008E5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FA5D85E393D37B4BABAE45E85507F220">
    <w:name w:val="FA5D85E393D37B4BABAE45E85507F220"/>
    <w:pPr>
      <w:widowControl w:val="0"/>
      <w:jc w:val="both"/>
    </w:pPr>
  </w:style>
  <w:style w:type="paragraph" w:styleId="a">
    <w:name w:val="List Bullet"/>
    <w:basedOn w:val="a0"/>
    <w:uiPriority w:val="9"/>
    <w:qFormat/>
    <w:pPr>
      <w:widowControl/>
      <w:numPr>
        <w:numId w:val="1"/>
      </w:numPr>
      <w:spacing w:after="120" w:line="259" w:lineRule="auto"/>
      <w:jc w:val="left"/>
    </w:pPr>
    <w:rPr>
      <w:rFonts w:eastAsiaTheme="minorHAnsi"/>
      <w:color w:val="595959" w:themeColor="text1" w:themeTint="A6"/>
      <w:kern w:val="0"/>
      <w:sz w:val="30"/>
      <w:szCs w:val="30"/>
      <w:lang w:eastAsia="ja-JP"/>
    </w:rPr>
  </w:style>
  <w:style w:type="paragraph" w:customStyle="1" w:styleId="256F588E47474A49A3B300288951DC59">
    <w:name w:val="256F588E47474A49A3B300288951DC59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做笔记.dotx</Template>
  <TotalTime>19</TotalTime>
  <Pages>2</Pages>
  <Words>45</Words>
  <Characters>261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蓝志权</dc:creator>
  <cp:keywords/>
  <dc:description/>
  <cp:lastModifiedBy>蓝志权</cp:lastModifiedBy>
  <cp:revision>1</cp:revision>
  <dcterms:created xsi:type="dcterms:W3CDTF">2016-03-16T14:27:00Z</dcterms:created>
  <dcterms:modified xsi:type="dcterms:W3CDTF">2016-03-16T14:56:00Z</dcterms:modified>
</cp:coreProperties>
</file>