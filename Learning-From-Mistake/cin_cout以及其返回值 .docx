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8BBCC" w14:textId="77777777" w:rsidR="00533586" w:rsidRDefault="0009495D">
      <w:pPr>
        <w:pStyle w:val="1"/>
        <w:rPr>
          <w:rFonts w:hint="eastAsia"/>
        </w:rPr>
      </w:pPr>
      <w:bookmarkStart w:id="0" w:name="_GoBack"/>
      <w:proofErr w:type="spellStart"/>
      <w:r w:rsidRPr="0009495D">
        <w:rPr>
          <w:rFonts w:hint="eastAsia"/>
        </w:rPr>
        <w:t>cin,cout</w:t>
      </w:r>
      <w:proofErr w:type="spellEnd"/>
      <w:r w:rsidRPr="0009495D">
        <w:rPr>
          <w:rFonts w:hint="eastAsia"/>
        </w:rPr>
        <w:t>,</w:t>
      </w:r>
      <w:r w:rsidRPr="0009495D">
        <w:rPr>
          <w:rFonts w:hint="eastAsia"/>
        </w:rPr>
        <w:t>以及其返回</w:t>
      </w:r>
      <w:r>
        <w:t>值</w:t>
      </w:r>
    </w:p>
    <w:bookmarkEnd w:id="0"/>
    <w:p w14:paraId="6FF970AD" w14:textId="77777777" w:rsidR="0009495D" w:rsidRPr="0009495D" w:rsidRDefault="0009495D" w:rsidP="0009495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9495D">
        <w:rPr>
          <w:rFonts w:ascii="MS Mincho" w:eastAsia="MS Mincho" w:hAnsi="MS Mincho" w:cs="MS Mincho"/>
          <w:color w:val="auto"/>
          <w:sz w:val="24"/>
          <w:szCs w:val="24"/>
          <w:lang w:val="en-US"/>
        </w:rPr>
        <w:t>今天在看</w:t>
      </w:r>
      <w:proofErr w:type="spellStart"/>
      <w:r w:rsidRPr="0009495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c++</w:t>
      </w:r>
      <w:proofErr w:type="spellEnd"/>
      <w:r w:rsidRPr="0009495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primer</w:t>
      </w:r>
      <w:r w:rsidRPr="0009495D">
        <w:rPr>
          <w:rFonts w:ascii="MS Mincho" w:eastAsia="MS Mincho" w:hAnsi="MS Mincho" w:cs="MS Mincho"/>
          <w:color w:val="auto"/>
          <w:sz w:val="24"/>
          <w:szCs w:val="24"/>
          <w:lang w:val="en-US"/>
        </w:rPr>
        <w:t>的</w:t>
      </w:r>
      <w:r w:rsidRPr="0009495D">
        <w:rPr>
          <w:rFonts w:ascii="SimSun" w:eastAsia="SimSun" w:hAnsi="SimSun" w:cs="SimSun"/>
          <w:color w:val="auto"/>
          <w:sz w:val="24"/>
          <w:szCs w:val="24"/>
          <w:lang w:val="en-US"/>
        </w:rPr>
        <w:t>时</w:t>
      </w:r>
      <w:r w:rsidRPr="0009495D">
        <w:rPr>
          <w:rFonts w:ascii="MS Mincho" w:eastAsia="MS Mincho" w:hAnsi="MS Mincho" w:cs="MS Mincho"/>
          <w:color w:val="auto"/>
          <w:sz w:val="24"/>
          <w:szCs w:val="24"/>
          <w:lang w:val="en-US"/>
        </w:rPr>
        <w:t>候</w:t>
      </w:r>
      <w:r w:rsidRPr="0009495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</w:t>
      </w:r>
      <w:r w:rsidRPr="0009495D">
        <w:rPr>
          <w:rFonts w:ascii="SimSun" w:eastAsia="SimSun" w:hAnsi="SimSun" w:cs="SimSun"/>
          <w:color w:val="auto"/>
          <w:sz w:val="24"/>
          <w:szCs w:val="24"/>
          <w:lang w:val="en-US"/>
        </w:rPr>
        <w:t>读到其中这样一段话</w:t>
      </w:r>
      <w:r w:rsidRPr="0009495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:</w:t>
      </w:r>
    </w:p>
    <w:p w14:paraId="4F648885" w14:textId="77777777" w:rsidR="0009495D" w:rsidRPr="0009495D" w:rsidRDefault="0009495D" w:rsidP="0009495D">
      <w:pPr>
        <w:spacing w:after="150" w:line="42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When we use an </w:t>
      </w:r>
      <w:proofErr w:type="spellStart"/>
      <w:r w:rsidRPr="0009495D">
        <w:rPr>
          <w:rFonts w:ascii="Courier New" w:hAnsi="Courier New" w:cs="Courier New"/>
          <w:color w:val="auto"/>
          <w:sz w:val="24"/>
          <w:szCs w:val="24"/>
          <w:lang w:val="en-US"/>
        </w:rPr>
        <w:t>istream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 as a condition, the effect is to test the state of the stream. If the stream is </w:t>
      </w:r>
      <w:proofErr w:type="spellStart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validthat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is, if it is still possible to read another input then the test succeeds. An </w:t>
      </w:r>
      <w:proofErr w:type="spellStart"/>
      <w:r w:rsidRPr="0009495D">
        <w:rPr>
          <w:rFonts w:ascii="Courier New" w:hAnsi="Courier New" w:cs="Courier New"/>
          <w:color w:val="auto"/>
          <w:sz w:val="24"/>
          <w:szCs w:val="24"/>
          <w:lang w:val="en-US"/>
        </w:rPr>
        <w:t>istream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 becomes invalid when we </w:t>
      </w:r>
      <w:proofErr w:type="spellStart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hit</w:t>
      </w:r>
      <w:hyperlink r:id="rId7" w:anchor="gloss01_16" w:history="1">
        <w:r w:rsidRPr="0009495D">
          <w:rPr>
            <w:rFonts w:ascii="Times New Roman" w:hAnsi="Times New Roman" w:cs="Times New Roman"/>
            <w:color w:val="333333"/>
            <w:sz w:val="24"/>
            <w:szCs w:val="24"/>
            <w:u w:val="single"/>
            <w:lang w:val="en-US"/>
          </w:rPr>
          <w:t>end</w:t>
        </w:r>
        <w:proofErr w:type="spellEnd"/>
        <w:r w:rsidRPr="0009495D">
          <w:rPr>
            <w:rFonts w:ascii="Times New Roman" w:hAnsi="Times New Roman" w:cs="Times New Roman"/>
            <w:color w:val="333333"/>
            <w:sz w:val="24"/>
            <w:szCs w:val="24"/>
            <w:u w:val="single"/>
            <w:lang w:val="en-US"/>
          </w:rPr>
          <w:t>-of-file</w:t>
        </w:r>
      </w:hyperlink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 or encounter an invalid input, such as reading a value that is not an integer. An </w:t>
      </w:r>
      <w:proofErr w:type="spellStart"/>
      <w:r w:rsidRPr="0009495D">
        <w:rPr>
          <w:rFonts w:ascii="Courier New" w:hAnsi="Courier New" w:cs="Courier New"/>
          <w:color w:val="auto"/>
          <w:sz w:val="24"/>
          <w:szCs w:val="24"/>
          <w:lang w:val="en-US"/>
        </w:rPr>
        <w:t>istream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 that is in an invalid state will cause the condition to fail.</w:t>
      </w:r>
    </w:p>
    <w:p w14:paraId="5ED630E7" w14:textId="77777777" w:rsidR="0009495D" w:rsidRPr="0009495D" w:rsidRDefault="0009495D" w:rsidP="0009495D">
      <w:pPr>
        <w:spacing w:after="150" w:line="42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其对应代码是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:while (</w:t>
      </w:r>
      <w:proofErr w:type="spellStart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std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::</w:t>
      </w:r>
      <w:proofErr w:type="spellStart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cin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&gt;&gt; value)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开始就觉得这样有点不对劲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,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但是也不知道是哪里不对劲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仔细一想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,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原来是觉得这个</w:t>
      </w:r>
      <w:proofErr w:type="spellStart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cin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的位置十分诡异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...</w:t>
      </w:r>
    </w:p>
    <w:p w14:paraId="5A1EFEE9" w14:textId="77777777" w:rsidR="0009495D" w:rsidRPr="0009495D" w:rsidRDefault="0009495D" w:rsidP="0009495D">
      <w:pPr>
        <w:spacing w:after="150" w:line="42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原来我们最常用的就是直接输入或者直接输出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比如</w:t>
      </w:r>
      <w:proofErr w:type="spellStart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cin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&gt;&gt;value;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或者</w:t>
      </w:r>
      <w:proofErr w:type="spellStart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cout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&lt;&lt;value;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现在把这个放到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while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里面进行判断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7226072F" w14:textId="77777777" w:rsidR="0009495D" w:rsidRPr="0009495D" w:rsidRDefault="0009495D" w:rsidP="0009495D">
      <w:pPr>
        <w:spacing w:after="150" w:line="42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难道</w:t>
      </w:r>
      <w:proofErr w:type="spellStart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cin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与</w:t>
      </w:r>
      <w:proofErr w:type="spellStart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cout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的返回值是</w:t>
      </w:r>
      <w:proofErr w:type="spellStart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bool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型的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好像也说不过去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37EE8E69" w14:textId="77777777" w:rsidR="0009495D" w:rsidRPr="0009495D" w:rsidRDefault="0009495D" w:rsidP="0009495D">
      <w:pPr>
        <w:spacing w:after="150" w:line="42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GOOGLE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之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~~</w:t>
      </w:r>
    </w:p>
    <w:p w14:paraId="55DA2131" w14:textId="77777777" w:rsidR="0009495D" w:rsidRPr="0009495D" w:rsidRDefault="0009495D" w:rsidP="0009495D">
      <w:pPr>
        <w:spacing w:after="150" w:line="42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分下面几点来说明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:</w:t>
      </w:r>
    </w:p>
    <w:p w14:paraId="2C3846D8" w14:textId="77777777" w:rsidR="0009495D" w:rsidRPr="0009495D" w:rsidRDefault="0009495D" w:rsidP="0009495D">
      <w:pPr>
        <w:spacing w:after="150" w:line="42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1.cin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和</w:t>
      </w:r>
      <w:proofErr w:type="spellStart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cout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是</w:t>
      </w:r>
      <w:proofErr w:type="spellStart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iostream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类的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2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个对象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,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而对象是无所谓返回值的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有返回值的是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&lt;&lt;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还有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&gt;&gt;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这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2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个操作符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由于我们知道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,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操作符其实也就是函数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在操作符重载的时候可以清晰的认识到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).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而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&gt;&gt;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操作符返回的是它的左操作数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(left- operand).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对于</w:t>
      </w:r>
      <w:proofErr w:type="spellStart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cin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&gt;&gt;value;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返回左操作数就是操作的流的引用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,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也就是</w:t>
      </w:r>
      <w:proofErr w:type="spellStart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istream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&amp;.</w:t>
      </w:r>
    </w:p>
    <w:p w14:paraId="0602917B" w14:textId="77777777" w:rsidR="0009495D" w:rsidRPr="0009495D" w:rsidRDefault="0009495D" w:rsidP="0009495D">
      <w:pPr>
        <w:spacing w:after="150" w:line="42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2.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但是好像还是不对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,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因为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while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里面判断的是</w:t>
      </w:r>
      <w:proofErr w:type="spellStart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bool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值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,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难道还能判断</w:t>
      </w:r>
      <w:proofErr w:type="spellStart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istream</w:t>
      </w:r>
      <w:proofErr w:type="spellEnd"/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&amp;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吗</w:t>
      </w:r>
      <w:r w:rsidRPr="0009495D">
        <w:rPr>
          <w:rFonts w:ascii="Times New Roman" w:hAnsi="Times New Roman" w:cs="Times New Roman"/>
          <w:color w:val="auto"/>
          <w:sz w:val="24"/>
          <w:szCs w:val="24"/>
          <w:lang w:val="en-US"/>
        </w:rPr>
        <w:t>?</w:t>
      </w:r>
    </w:p>
    <w:p w14:paraId="2B93DA53" w14:textId="77777777" w:rsidR="0009495D" w:rsidRPr="0009495D" w:rsidRDefault="0009495D" w:rsidP="0009495D">
      <w:pPr>
        <w:shd w:val="clear" w:color="auto" w:fill="FFFFFF"/>
        <w:spacing w:after="150" w:line="42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打开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&lt;ISTREAM&gt;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头文件，找到类模板</w:t>
      </w:r>
      <w:proofErr w:type="spell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basic_istream</w:t>
      </w:r>
      <w:proofErr w:type="spell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的定义，摘出这么两个语来：</w:t>
      </w:r>
    </w:p>
    <w:p w14:paraId="622B764C" w14:textId="77777777" w:rsidR="0009495D" w:rsidRPr="0009495D" w:rsidRDefault="0009495D" w:rsidP="0009495D">
      <w:pPr>
        <w:shd w:val="clear" w:color="auto" w:fill="FFFFFF"/>
        <w:spacing w:after="150" w:line="420" w:lineRule="atLeast"/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</w:pP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 </w:t>
      </w:r>
      <w:proofErr w:type="spell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typedef</w:t>
      </w:r>
      <w:proofErr w:type="spell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 xml:space="preserve"> </w:t>
      </w:r>
      <w:proofErr w:type="spell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basic_istream</w:t>
      </w:r>
      <w:proofErr w:type="spell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&lt;_E, _</w:t>
      </w:r>
      <w:proofErr w:type="spell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Tr</w:t>
      </w:r>
      <w:proofErr w:type="spell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&gt; _</w:t>
      </w:r>
      <w:proofErr w:type="spell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Myt</w:t>
      </w:r>
      <w:proofErr w:type="spell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;</w:t>
      </w:r>
    </w:p>
    <w:p w14:paraId="38661AC6" w14:textId="77777777" w:rsidR="0009495D" w:rsidRPr="0009495D" w:rsidRDefault="0009495D" w:rsidP="0009495D">
      <w:pPr>
        <w:shd w:val="clear" w:color="auto" w:fill="FFFFFF"/>
        <w:spacing w:after="150" w:line="420" w:lineRule="atLeast"/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</w:pP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           _</w:t>
      </w:r>
      <w:proofErr w:type="spell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Myt</w:t>
      </w:r>
      <w:proofErr w:type="spell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&amp; operator&gt;</w:t>
      </w:r>
      <w:proofErr w:type="gram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&gt;(</w:t>
      </w:r>
      <w:proofErr w:type="gram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......) ......</w:t>
      </w:r>
    </w:p>
    <w:p w14:paraId="401DFD9D" w14:textId="77777777" w:rsidR="0009495D" w:rsidRPr="0009495D" w:rsidRDefault="0009495D" w:rsidP="0009495D">
      <w:pPr>
        <w:shd w:val="clear" w:color="auto" w:fill="FFFFFF"/>
        <w:spacing w:after="150" w:line="420" w:lineRule="atLeast"/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</w:pP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 xml:space="preserve">    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这说明</w:t>
      </w:r>
      <w:proofErr w:type="spell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cin</w:t>
      </w:r>
      <w:proofErr w:type="spell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 xml:space="preserve"> &gt;&gt;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的返回值类型就是</w:t>
      </w:r>
      <w:proofErr w:type="spell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basic_istream</w:t>
      </w:r>
      <w:proofErr w:type="spell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&amp;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，可是放到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while()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中情况又该是怎样的。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while()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中要求是布尔表达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 xml:space="preserve"> 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式，难不成</w:t>
      </w:r>
      <w:proofErr w:type="spell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basic_istream</w:t>
      </w:r>
      <w:proofErr w:type="spell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&amp;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类型可以转换成</w:t>
      </w:r>
      <w:proofErr w:type="spell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bool</w:t>
      </w:r>
      <w:proofErr w:type="spell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类型？继续查看头文件，发现所有的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operator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重载函数都是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 xml:space="preserve">&lt;&lt; 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和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&gt;&gt;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，没有找到用于类型转换的操作那就只好追溯到父类</w:t>
      </w:r>
      <w:proofErr w:type="spell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basic_ios</w:t>
      </w:r>
      <w:proofErr w:type="spell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了。</w:t>
      </w:r>
    </w:p>
    <w:p w14:paraId="59974826" w14:textId="77777777" w:rsidR="0009495D" w:rsidRPr="0009495D" w:rsidRDefault="0009495D" w:rsidP="0009495D">
      <w:pPr>
        <w:shd w:val="clear" w:color="auto" w:fill="FFFFFF"/>
        <w:spacing w:after="150" w:line="420" w:lineRule="atLeast"/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</w:pP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lastRenderedPageBreak/>
        <w:t xml:space="preserve">    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打开头文件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&lt;IOS.H&gt;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，找到</w:t>
      </w:r>
      <w:proofErr w:type="spell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ios</w:t>
      </w:r>
      <w:proofErr w:type="spell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的定义，其中有这么一条语句，类型转换函数的定义：</w:t>
      </w:r>
    </w:p>
    <w:p w14:paraId="1BB7CB06" w14:textId="77777777" w:rsidR="0009495D" w:rsidRPr="0009495D" w:rsidRDefault="0009495D" w:rsidP="0009495D">
      <w:pPr>
        <w:shd w:val="clear" w:color="auto" w:fill="FFFFFF"/>
        <w:spacing w:after="150" w:line="420" w:lineRule="atLeast"/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</w:pP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 xml:space="preserve"> operator void *() </w:t>
      </w:r>
      <w:proofErr w:type="spell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const</w:t>
      </w:r>
      <w:proofErr w:type="spell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 xml:space="preserve"> </w:t>
      </w:r>
      <w:proofErr w:type="gram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{ if</w:t>
      </w:r>
      <w:proofErr w:type="gram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(state&amp;(</w:t>
      </w:r>
      <w:proofErr w:type="spell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badbit|failbit</w:t>
      </w:r>
      <w:proofErr w:type="spell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 xml:space="preserve">) ) return 0; return (void this;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74F46A43" w14:textId="77777777" w:rsidR="0009495D" w:rsidRDefault="0009495D" w:rsidP="0009495D">
      <w:pPr>
        <w:shd w:val="clear" w:color="auto" w:fill="FFFFFF"/>
        <w:spacing w:after="150" w:line="420" w:lineRule="atLeast"/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</w:pP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有这个函数的定义之后，编译器会在需要的情况下将</w:t>
      </w:r>
      <w:proofErr w:type="spell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ios</w:t>
      </w:r>
      <w:proofErr w:type="spell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类型自动转换为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 xml:space="preserve"> void*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类型。因此，在表达式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while (</w:t>
      </w:r>
      <w:proofErr w:type="spell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cin</w:t>
      </w:r>
      <w:proofErr w:type="spell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 xml:space="preserve"> &gt;&gt; m &gt;&gt; n)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中，括号中的表达式为了匹配</w:t>
      </w:r>
      <w:proofErr w:type="spellStart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bool</w:t>
      </w:r>
      <w:proofErr w:type="spellEnd"/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类型将自动转换为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void*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类型。</w:t>
      </w:r>
    </w:p>
    <w:p w14:paraId="5F9D784F" w14:textId="77777777" w:rsidR="00533586" w:rsidRPr="0009495D" w:rsidRDefault="0009495D" w:rsidP="0009495D">
      <w:pPr>
        <w:shd w:val="clear" w:color="auto" w:fill="FFFFFF"/>
        <w:spacing w:after="150" w:line="42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9495D">
        <w:rPr>
          <w:rFonts w:ascii="Times New Roman" w:hAnsi="Times New Roman" w:cs="Times New Roman" w:hint="eastAsia"/>
          <w:color w:val="FF0000"/>
          <w:lang w:val="en-US"/>
        </w:rPr>
        <w:t>如果读入时发生错误返回</w:t>
      </w:r>
      <w:r w:rsidRPr="0009495D">
        <w:rPr>
          <w:rFonts w:ascii="Times New Roman" w:hAnsi="Times New Roman" w:cs="Times New Roman" w:hint="eastAsia"/>
          <w:color w:val="FF0000"/>
          <w:lang w:val="en-US"/>
        </w:rPr>
        <w:t>0</w:t>
      </w:r>
      <w:r w:rsidRPr="0009495D">
        <w:rPr>
          <w:rFonts w:ascii="Times New Roman" w:hAnsi="Times New Roman" w:cs="Times New Roman" w:hint="eastAsia"/>
          <w:color w:val="FF0000"/>
          <w:lang w:val="en-US"/>
        </w:rPr>
        <w:t>，否则返回</w:t>
      </w:r>
      <w:proofErr w:type="spellStart"/>
      <w:r w:rsidRPr="0009495D">
        <w:rPr>
          <w:rFonts w:ascii="Times New Roman" w:hAnsi="Times New Roman" w:cs="Times New Roman" w:hint="eastAsia"/>
          <w:color w:val="FF0000"/>
          <w:lang w:val="en-US"/>
        </w:rPr>
        <w:t>cin</w:t>
      </w:r>
      <w:proofErr w:type="spellEnd"/>
      <w:r w:rsidRPr="0009495D">
        <w:rPr>
          <w:rFonts w:ascii="Times New Roman" w:hAnsi="Times New Roman" w:cs="Times New Roman" w:hint="eastAsia"/>
          <w:color w:val="FF0000"/>
          <w:lang w:val="en-US"/>
        </w:rPr>
        <w:t>的地址</w:t>
      </w:r>
      <w:r w:rsidRPr="0009495D">
        <w:rPr>
          <w:rFonts w:ascii="Times New Roman" w:hAnsi="Times New Roman" w:cs="Times New Roman" w:hint="eastAsia"/>
          <w:color w:val="auto"/>
          <w:sz w:val="24"/>
          <w:szCs w:val="24"/>
          <w:lang w:val="en-US"/>
        </w:rPr>
        <w:t>。</w:t>
      </w:r>
    </w:p>
    <w:sectPr w:rsidR="00533586" w:rsidRPr="0009495D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03C58" w14:textId="77777777" w:rsidR="00FC429A" w:rsidRDefault="00FC429A">
      <w:r>
        <w:separator/>
      </w:r>
    </w:p>
    <w:p w14:paraId="25F7D6DC" w14:textId="77777777" w:rsidR="00FC429A" w:rsidRDefault="00FC429A"/>
  </w:endnote>
  <w:endnote w:type="continuationSeparator" w:id="0">
    <w:p w14:paraId="369009DF" w14:textId="77777777" w:rsidR="00FC429A" w:rsidRDefault="00FC429A">
      <w:r>
        <w:continuationSeparator/>
      </w:r>
    </w:p>
    <w:p w14:paraId="4ED7837B" w14:textId="77777777" w:rsidR="00FC429A" w:rsidRDefault="00FC42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4CD8E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9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4B39D" w14:textId="77777777" w:rsidR="00FC429A" w:rsidRDefault="00FC429A">
      <w:r>
        <w:separator/>
      </w:r>
    </w:p>
    <w:p w14:paraId="1C9B67CD" w14:textId="77777777" w:rsidR="00FC429A" w:rsidRDefault="00FC429A"/>
  </w:footnote>
  <w:footnote w:type="continuationSeparator" w:id="0">
    <w:p w14:paraId="796311DB" w14:textId="77777777" w:rsidR="00FC429A" w:rsidRDefault="00FC429A">
      <w:r>
        <w:continuationSeparator/>
      </w:r>
    </w:p>
    <w:p w14:paraId="68B0F2C5" w14:textId="77777777" w:rsidR="00FC429A" w:rsidRDefault="00FC429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5D"/>
    <w:rsid w:val="0009495D"/>
    <w:rsid w:val="00533586"/>
    <w:rsid w:val="00547C66"/>
    <w:rsid w:val="00C35F1A"/>
    <w:rsid w:val="00C9613D"/>
    <w:rsid w:val="00FC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AD0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customStyle="1" w:styleId="apple-converted-space">
    <w:name w:val="apple-converted-space"/>
    <w:basedOn w:val="a2"/>
    <w:rsid w:val="0009495D"/>
  </w:style>
  <w:style w:type="paragraph" w:styleId="afc">
    <w:name w:val="Normal (Web)"/>
    <w:basedOn w:val="a1"/>
    <w:uiPriority w:val="99"/>
    <w:semiHidden/>
    <w:unhideWhenUsed/>
    <w:rsid w:val="0009495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HTML">
    <w:name w:val="HTML Typewriter"/>
    <w:basedOn w:val="a2"/>
    <w:uiPriority w:val="99"/>
    <w:semiHidden/>
    <w:unhideWhenUsed/>
    <w:rsid w:val="0009495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9071">
          <w:blockQuote w:val="1"/>
          <w:marLeft w:val="52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7391">
          <w:blockQuote w:val="1"/>
          <w:marLeft w:val="52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riteblog.csdn.net/ch01lev1sec8.html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cob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19"/>
    <w:rsid w:val="00D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2E90567C1932A4CB6995E7A9ACBD221">
    <w:name w:val="D2E90567C1932A4CB6995E7A9ACBD221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28BAE77E7675B24AB3186BF0763FDE7C">
    <w:name w:val="28BAE77E7675B24AB3186BF0763FDE7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6</TotalTime>
  <Pages>2</Pages>
  <Words>222</Words>
  <Characters>1272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蓝志权</dc:creator>
  <cp:keywords/>
  <dc:description/>
  <cp:lastModifiedBy>蓝志权</cp:lastModifiedBy>
  <cp:revision>1</cp:revision>
  <dcterms:created xsi:type="dcterms:W3CDTF">2016-05-23T13:58:00Z</dcterms:created>
  <dcterms:modified xsi:type="dcterms:W3CDTF">2016-05-23T14:04:00Z</dcterms:modified>
</cp:coreProperties>
</file>