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4B6E7" w14:textId="77777777" w:rsidR="00533586" w:rsidRDefault="00B540C5" w:rsidP="00B540C5">
      <w:pPr>
        <w:pStyle w:val="3"/>
        <w:shd w:val="clear" w:color="auto" w:fill="FFFFFF"/>
        <w:spacing w:before="0" w:after="0"/>
      </w:pPr>
      <w:r w:rsidRPr="00B540C5">
        <w:t>C++</w:t>
      </w:r>
      <w:r w:rsidRPr="00B540C5">
        <w:t>二维动态数组的创建与删除</w:t>
      </w:r>
    </w:p>
    <w:p w14:paraId="0D7994C9" w14:textId="77777777" w:rsidR="00B540C5" w:rsidRPr="00B540C5" w:rsidRDefault="00B540C5" w:rsidP="00B540C5">
      <w:pPr>
        <w:pStyle w:val="afc"/>
        <w:shd w:val="clear" w:color="auto" w:fill="CDD8DB"/>
        <w:spacing w:before="0" w:beforeAutospacing="0" w:after="75" w:afterAutospacing="0"/>
        <w:rPr>
          <w:rFonts w:ascii="SimSun" w:eastAsia="SimSun" w:hAnsi="SimSun"/>
          <w:color w:val="464646"/>
          <w:sz w:val="21"/>
          <w:szCs w:val="21"/>
          <w14:textOutline w14:w="9525" w14:cap="rnd" w14:cmpd="sng" w14:algn="ctr">
            <w14:noFill/>
            <w14:prstDash w14:val="solid"/>
            <w14:bevel/>
          </w14:textOutline>
        </w:rPr>
      </w:pPr>
      <w:r w:rsidRPr="00B540C5">
        <w:rPr>
          <w:rFonts w:ascii="SimSun" w:eastAsia="SimSun" w:hAnsi="SimSun" w:hint="eastAsia"/>
          <w:color w:val="464646"/>
          <w:sz w:val="21"/>
          <w:szCs w:val="21"/>
          <w14:textOutline w14:w="9525" w14:cap="rnd" w14:cmpd="sng" w14:algn="ctr">
            <w14:noFill/>
            <w14:prstDash w14:val="solid"/>
            <w14:bevel/>
          </w14:textOutline>
        </w:rPr>
        <w:t>C++中用new动态创建二维数组的格式一般是这样：</w:t>
      </w:r>
    </w:p>
    <w:p w14:paraId="0C4DA6D5" w14:textId="77777777" w:rsidR="00B540C5" w:rsidRPr="00B540C5" w:rsidRDefault="00B540C5" w:rsidP="00B540C5">
      <w:pPr>
        <w:shd w:val="clear" w:color="auto" w:fill="CDD8DB"/>
        <w:spacing w:after="75" w:line="240" w:lineRule="auto"/>
        <w:rPr>
          <w:rFonts w:ascii="SimSun" w:eastAsia="SimSun" w:hAnsi="SimSun" w:cs="Times New Roman"/>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TYPE (*</w:t>
      </w:r>
      <w:proofErr w:type="gram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p)[</w:t>
      </w:r>
      <w:proofErr w:type="gram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N] = new TYPE [][N];</w:t>
      </w:r>
    </w:p>
    <w:p w14:paraId="1A05FB9E" w14:textId="77777777" w:rsidR="00B540C5" w:rsidRPr="00B540C5" w:rsidRDefault="00B540C5" w:rsidP="00B540C5">
      <w:pPr>
        <w:pStyle w:val="afc"/>
        <w:shd w:val="clear" w:color="auto" w:fill="CDD8DB"/>
        <w:spacing w:before="0" w:beforeAutospacing="0" w:after="75" w:afterAutospacing="0"/>
        <w:rPr>
          <w:rFonts w:ascii="SimSun" w:eastAsia="SimSun" w:hAnsi="SimSun"/>
          <w:color w:val="464646"/>
          <w:sz w:val="21"/>
          <w:szCs w:val="21"/>
          <w14:textOutline w14:w="9525" w14:cap="rnd" w14:cmpd="sng" w14:algn="ctr">
            <w14:noFill/>
            <w14:prstDash w14:val="solid"/>
            <w14:bevel/>
          </w14:textOutline>
        </w:rPr>
      </w:pPr>
      <w:r w:rsidRPr="00B540C5">
        <w:rPr>
          <w:rFonts w:ascii="SimSun" w:eastAsia="SimSun" w:hAnsi="SimSun" w:hint="eastAsia"/>
          <w:color w:val="464646"/>
          <w:sz w:val="21"/>
          <w:szCs w:val="21"/>
          <w14:textOutline w14:w="9525" w14:cap="rnd" w14:cmpd="sng" w14:algn="ctr">
            <w14:noFill/>
            <w14:prstDash w14:val="solid"/>
            <w14:bevel/>
          </w14:textOutline>
        </w:rPr>
        <w:t>其中，TYPE是某种类型，N是二维数组的列数。采用这种格式，列数必须指出，而行数无需指定。在这里，p的类型是TYPE*[N]，即是指向一个有N列元素数组的指针。</w:t>
      </w:r>
    </w:p>
    <w:p w14:paraId="7292A5C0" w14:textId="77777777" w:rsidR="00B540C5" w:rsidRPr="00B540C5" w:rsidRDefault="00B540C5" w:rsidP="00B540C5">
      <w:pPr>
        <w:shd w:val="clear" w:color="auto" w:fill="CDD8DB"/>
        <w:spacing w:after="75" w:line="240" w:lineRule="auto"/>
        <w:rPr>
          <w:rFonts w:ascii="SimSun" w:eastAsia="SimSun" w:hAnsi="SimSun" w:cs="Times New Roman"/>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还有一种方法，可以不指定数组的列数：</w:t>
      </w:r>
    </w:p>
    <w:p w14:paraId="7EEDB048" w14:textId="77777777" w:rsidR="00B540C5" w:rsidRPr="00B540C5" w:rsidRDefault="00B540C5" w:rsidP="00B540C5">
      <w:pPr>
        <w:shd w:val="clear" w:color="auto" w:fill="CDD8DB"/>
        <w:spacing w:after="75" w:line="240" w:lineRule="auto"/>
        <w:rPr>
          <w:rFonts w:ascii="SimSun" w:eastAsia="SimSun" w:hAnsi="SimSun" w:cs="Times New Roman"/>
          <w:color w:val="464646"/>
          <w:sz w:val="21"/>
          <w:szCs w:val="21"/>
          <w:lang w:val="en-US"/>
          <w14:textOutline w14:w="9525" w14:cap="rnd" w14:cmpd="sng" w14:algn="ctr">
            <w14:noFill/>
            <w14:prstDash w14:val="solid"/>
            <w14:bevel/>
          </w14:textOutline>
        </w:rPr>
      </w:pP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int</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**p;</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 xml:space="preserve">p = new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int</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*[10];    //注意，</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int</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*[10]表示一个有10个元素的指针数组</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for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int</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 0;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 10;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    p[</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 new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int</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[5];</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w:t>
      </w:r>
    </w:p>
    <w:p w14:paraId="7F90ABF8" w14:textId="77777777" w:rsidR="00B540C5" w:rsidRPr="00B540C5" w:rsidRDefault="00B540C5" w:rsidP="00B540C5">
      <w:pPr>
        <w:shd w:val="clear" w:color="auto" w:fill="CDD8DB"/>
        <w:spacing w:after="75" w:line="240" w:lineRule="auto"/>
        <w:rPr>
          <w:rFonts w:ascii="SimSun" w:eastAsia="SimSun" w:hAnsi="SimSun" w:cs="Times New Roman"/>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这里是将p作为一个指向指针的指针，它指向一个包含10个元素的指针数组，并且每个元素指向一个有5个元素的数组，这样就构建了一个10行5列的数组。</w:t>
      </w:r>
    </w:p>
    <w:p w14:paraId="6C2245FF" w14:textId="77777777" w:rsidR="00B540C5" w:rsidRPr="00B540C5" w:rsidRDefault="00B540C5" w:rsidP="00B540C5">
      <w:pPr>
        <w:shd w:val="clear" w:color="auto" w:fill="CDD8DB"/>
        <w:spacing w:after="75" w:line="240" w:lineRule="auto"/>
        <w:rPr>
          <w:rFonts w:ascii="SimSun" w:eastAsia="SimSun" w:hAnsi="SimSun" w:cs="Times New Roman"/>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当数组使用完毕，释放空间的代码是：</w:t>
      </w:r>
    </w:p>
    <w:p w14:paraId="79E4400B" w14:textId="77777777" w:rsidR="00B540C5" w:rsidRPr="00B540C5" w:rsidRDefault="00B540C5" w:rsidP="00B540C5">
      <w:pPr>
        <w:shd w:val="clear" w:color="auto" w:fill="CDD8DB"/>
        <w:spacing w:after="75" w:line="240" w:lineRule="auto"/>
        <w:rPr>
          <w:rFonts w:ascii="SimSun" w:eastAsia="SimSun" w:hAnsi="SimSun" w:cs="Times New Roman"/>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for(</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int</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 0;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 5;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    delete[] p[</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 delete[] p;</w:t>
      </w:r>
    </w:p>
    <w:p w14:paraId="65F8546C" w14:textId="0FD29D28" w:rsidR="00B540C5" w:rsidRDefault="00B540C5" w:rsidP="00B540C5">
      <w:pPr>
        <w:shd w:val="clear" w:color="auto" w:fill="CDD8DB"/>
        <w:spacing w:after="75" w:line="240" w:lineRule="auto"/>
        <w:rPr>
          <w:rFonts w:ascii="SimSun" w:eastAsia="SimSun" w:hAnsi="SimSun" w:cs="Times New Roman"/>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处理二维数组，可以用降维或是二维法。</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降维法是用一位数组来接受二维数组，将二维元素的首地址&amp;a[0][0]作为参数，传递给函数，函数用</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int</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*接受。</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二维法就直接用二维数组来接受，但是需要指定列数。</w:t>
      </w:r>
    </w:p>
    <w:p w14:paraId="1DE3C55A" w14:textId="77777777" w:rsidR="00564A57" w:rsidRPr="00B540C5" w:rsidRDefault="00564A57" w:rsidP="00B540C5">
      <w:pPr>
        <w:shd w:val="clear" w:color="auto" w:fill="CDD8DB"/>
        <w:spacing w:after="75" w:line="240" w:lineRule="auto"/>
        <w:rPr>
          <w:rFonts w:ascii="SimSun" w:eastAsia="SimSun" w:hAnsi="SimSun" w:cs="Times New Roman" w:hint="eastAsia"/>
          <w:color w:val="464646"/>
          <w:sz w:val="21"/>
          <w:szCs w:val="21"/>
          <w:lang w:val="en-US"/>
          <w14:textOutline w14:w="9525" w14:cap="rnd" w14:cmpd="sng" w14:algn="ctr">
            <w14:noFill/>
            <w14:prstDash w14:val="solid"/>
            <w14:bevel/>
          </w14:textOutline>
        </w:rPr>
      </w:pPr>
      <w:bookmarkStart w:id="0" w:name="_GoBack"/>
      <w:bookmarkEnd w:id="0"/>
    </w:p>
    <w:p w14:paraId="02CBA654" w14:textId="77777777" w:rsidR="00B540C5" w:rsidRPr="00B540C5" w:rsidRDefault="00B540C5" w:rsidP="00B540C5">
      <w:pPr>
        <w:shd w:val="clear" w:color="auto" w:fill="CDD8DB"/>
        <w:spacing w:after="75" w:line="240" w:lineRule="auto"/>
        <w:rPr>
          <w:rFonts w:ascii="SimSun" w:eastAsia="SimSun" w:hAnsi="SimSun" w:cs="Times New Roman"/>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如要想创建一个[m][n]的二维数组。</w:t>
      </w:r>
    </w:p>
    <w:p w14:paraId="59B897FD" w14:textId="77777777" w:rsidR="00B540C5" w:rsidRPr="00B540C5" w:rsidRDefault="00B540C5" w:rsidP="00B540C5">
      <w:pPr>
        <w:shd w:val="clear" w:color="auto" w:fill="CDD8DB"/>
        <w:spacing w:after="75" w:line="240" w:lineRule="auto"/>
        <w:rPr>
          <w:rFonts w:ascii="SimSun" w:eastAsia="SimSun" w:hAnsi="SimSun" w:cs="Times New Roman"/>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下面为通过动态创建一个指针数组的方法来动态创建二维数组的方法。</w:t>
      </w:r>
    </w:p>
    <w:p w14:paraId="19ABBCF3" w14:textId="77777777" w:rsidR="00B540C5" w:rsidRPr="00B540C5" w:rsidRDefault="00B540C5" w:rsidP="00B540C5">
      <w:pPr>
        <w:shd w:val="clear" w:color="auto" w:fill="CDD8DB"/>
        <w:spacing w:after="75" w:line="240" w:lineRule="auto"/>
        <w:rPr>
          <w:rFonts w:ascii="SimSun" w:eastAsia="SimSun" w:hAnsi="SimSun" w:cs="Times New Roman"/>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t>double **data;</w:t>
      </w:r>
    </w:p>
    <w:p w14:paraId="6C7C804E" w14:textId="77777777" w:rsidR="00B540C5" w:rsidRPr="00B540C5" w:rsidRDefault="00B540C5" w:rsidP="00B540C5">
      <w:pPr>
        <w:shd w:val="clear" w:color="auto" w:fill="CDD8DB"/>
        <w:spacing w:after="75" w:line="240" w:lineRule="auto"/>
        <w:rPr>
          <w:rFonts w:ascii="SimSun" w:eastAsia="SimSun" w:hAnsi="SimSun" w:cs="Times New Roman"/>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t>data = new double*[m];</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//设置行 或直接double **data=new double*[m]; 一个指针指向一个指针数组。</w:t>
      </w:r>
    </w:p>
    <w:p w14:paraId="7F531BDB" w14:textId="77777777" w:rsidR="00B540C5" w:rsidRPr="00B540C5" w:rsidRDefault="00B540C5" w:rsidP="00B540C5">
      <w:pPr>
        <w:pStyle w:val="afc"/>
        <w:shd w:val="clear" w:color="auto" w:fill="CDD8DB"/>
        <w:spacing w:before="0" w:beforeAutospacing="0" w:after="75" w:afterAutospacing="0"/>
        <w:rPr>
          <w:rFonts w:ascii="SimSun" w:eastAsia="SimSun" w:hAnsi="SimSun"/>
          <w:color w:val="464646"/>
          <w:sz w:val="21"/>
          <w:szCs w:val="21"/>
          <w14:textOutline w14:w="9525" w14:cap="rnd" w14:cmpd="sng" w14:algn="ctr">
            <w14:noFill/>
            <w14:prstDash w14:val="solid"/>
            <w14:bevel/>
          </w14:textOutline>
        </w:rPr>
      </w:pPr>
      <w:r w:rsidRPr="00B540C5">
        <w:rPr>
          <w:rFonts w:ascii="SimSun" w:eastAsia="SimSun" w:hAnsi="SimSun" w:hint="eastAsia"/>
          <w:b/>
          <w:bCs/>
          <w:color w:val="464646"/>
          <w:sz w:val="21"/>
          <w:szCs w:val="21"/>
          <w14:textOutline w14:w="9525" w14:cap="rnd" w14:cmpd="sng" w14:algn="ctr">
            <w14:noFill/>
            <w14:prstDash w14:val="solid"/>
            <w14:bevel/>
          </w14:textOutline>
        </w:rPr>
        <w:t>for(</w:t>
      </w:r>
      <w:proofErr w:type="spellStart"/>
      <w:r w:rsidRPr="00B540C5">
        <w:rPr>
          <w:rFonts w:ascii="SimSun" w:eastAsia="SimSun" w:hAnsi="SimSun" w:hint="eastAsia"/>
          <w:b/>
          <w:bCs/>
          <w:color w:val="464646"/>
          <w:sz w:val="21"/>
          <w:szCs w:val="21"/>
          <w14:textOutline w14:w="9525" w14:cap="rnd" w14:cmpd="sng" w14:algn="ctr">
            <w14:noFill/>
            <w14:prstDash w14:val="solid"/>
            <w14:bevel/>
          </w14:textOutline>
        </w:rPr>
        <w:t>int</w:t>
      </w:r>
      <w:proofErr w:type="spellEnd"/>
      <w:r w:rsidRPr="00B540C5">
        <w:rPr>
          <w:rFonts w:ascii="SimSun" w:eastAsia="SimSun" w:hAnsi="SimSun" w:hint="eastAsia"/>
          <w:b/>
          <w:bCs/>
          <w:color w:val="464646"/>
          <w:sz w:val="21"/>
          <w:szCs w:val="21"/>
          <w14:textOutline w14:w="9525" w14:cap="rnd" w14:cmpd="sng" w14:algn="ctr">
            <w14:noFill/>
            <w14:prstDash w14:val="solid"/>
            <w14:bevel/>
          </w14:textOutline>
        </w:rPr>
        <w:t xml:space="preserve"> j=0;j&lt;</w:t>
      </w:r>
      <w:proofErr w:type="spellStart"/>
      <w:r w:rsidRPr="00B540C5">
        <w:rPr>
          <w:rFonts w:ascii="SimSun" w:eastAsia="SimSun" w:hAnsi="SimSun" w:hint="eastAsia"/>
          <w:b/>
          <w:bCs/>
          <w:color w:val="464646"/>
          <w:sz w:val="21"/>
          <w:szCs w:val="21"/>
          <w14:textOutline w14:w="9525" w14:cap="rnd" w14:cmpd="sng" w14:algn="ctr">
            <w14:noFill/>
            <w14:prstDash w14:val="solid"/>
            <w14:bevel/>
          </w14:textOutline>
        </w:rPr>
        <w:t>m;j</w:t>
      </w:r>
      <w:proofErr w:type="spellEnd"/>
      <w:r w:rsidRPr="00B540C5">
        <w:rPr>
          <w:rFonts w:ascii="SimSun" w:eastAsia="SimSun" w:hAnsi="SimSun" w:hint="eastAsia"/>
          <w:b/>
          <w:bCs/>
          <w:color w:val="464646"/>
          <w:sz w:val="21"/>
          <w:szCs w:val="21"/>
          <w14:textOutline w14:w="9525" w14:cap="rnd" w14:cmpd="sng" w14:algn="ctr">
            <w14:noFill/>
            <w14:prstDash w14:val="solid"/>
            <w14:bevel/>
          </w14:textOutline>
        </w:rPr>
        <w:t>++)</w:t>
      </w:r>
      <w:r w:rsidRPr="00B540C5">
        <w:rPr>
          <w:rFonts w:ascii="SimSun" w:eastAsia="SimSun" w:hAnsi="SimSun" w:hint="eastAsia"/>
          <w:b/>
          <w:bCs/>
          <w:color w:val="464646"/>
          <w:sz w:val="21"/>
          <w:szCs w:val="21"/>
          <w14:textOutline w14:w="9525" w14:cap="rnd" w14:cmpd="sng" w14:algn="ctr">
            <w14:noFill/>
            <w14:prstDash w14:val="solid"/>
            <w14:bevel/>
          </w14:textOutline>
        </w:rPr>
        <w:br/>
        <w:t>{</w:t>
      </w:r>
      <w:r w:rsidRPr="00B540C5">
        <w:rPr>
          <w:rFonts w:ascii="SimSun" w:eastAsia="SimSun" w:hAnsi="SimSun" w:hint="eastAsia"/>
          <w:color w:val="464646"/>
          <w:sz w:val="21"/>
          <w:szCs w:val="21"/>
          <w14:textOutline w14:w="9525" w14:cap="rnd" w14:cmpd="sng" w14:algn="ctr">
            <w14:noFill/>
            <w14:prstDash w14:val="solid"/>
            <w14:bevel/>
          </w14:textOutline>
        </w:rPr>
        <w:br/>
      </w:r>
      <w:r w:rsidRPr="00B540C5">
        <w:rPr>
          <w:rFonts w:ascii="SimSun" w:eastAsia="SimSun" w:hAnsi="SimSun" w:hint="eastAsia"/>
          <w:b/>
          <w:bCs/>
          <w:color w:val="464646"/>
          <w:sz w:val="21"/>
          <w:szCs w:val="21"/>
          <w14:textOutline w14:w="9525" w14:cap="rnd" w14:cmpd="sng" w14:algn="ctr">
            <w14:noFill/>
            <w14:prstDash w14:val="solid"/>
            <w14:bevel/>
          </w14:textOutline>
        </w:rPr>
        <w:t>data[j] = new double[n];</w:t>
      </w:r>
      <w:r w:rsidRPr="00B540C5">
        <w:rPr>
          <w:rFonts w:ascii="SimSun" w:eastAsia="SimSun" w:hAnsi="SimSun" w:hint="eastAsia"/>
          <w:color w:val="464646"/>
          <w:sz w:val="21"/>
          <w:szCs w:val="21"/>
          <w14:textOutline w14:w="9525" w14:cap="rnd" w14:cmpd="sng" w14:algn="ctr">
            <w14:noFill/>
            <w14:prstDash w14:val="solid"/>
            <w14:bevel/>
          </w14:textOutline>
        </w:rPr>
        <w:t>        //这个指针数组的每个指针元素又指向一个数组。</w:t>
      </w:r>
      <w:r w:rsidRPr="00B540C5">
        <w:rPr>
          <w:rFonts w:ascii="SimSun" w:eastAsia="SimSun" w:hAnsi="SimSun" w:hint="eastAsia"/>
          <w:color w:val="464646"/>
          <w:sz w:val="21"/>
          <w:szCs w:val="21"/>
          <w14:textOutline w14:w="9525" w14:cap="rnd" w14:cmpd="sng" w14:algn="ctr">
            <w14:noFill/>
            <w14:prstDash w14:val="solid"/>
            <w14:bevel/>
          </w14:textOutline>
        </w:rPr>
        <w:br/>
      </w:r>
      <w:r w:rsidRPr="00B540C5">
        <w:rPr>
          <w:rFonts w:ascii="SimSun" w:eastAsia="SimSun" w:hAnsi="SimSun" w:hint="eastAsia"/>
          <w:b/>
          <w:bCs/>
          <w:color w:val="464646"/>
          <w:sz w:val="21"/>
          <w:szCs w:val="21"/>
          <w14:textOutline w14:w="9525" w14:cap="rnd" w14:cmpd="sng" w14:algn="ctr">
            <w14:noFill/>
            <w14:prstDash w14:val="solid"/>
            <w14:bevel/>
          </w14:textOutline>
        </w:rPr>
        <w:t>}</w:t>
      </w:r>
    </w:p>
    <w:p w14:paraId="32609393" w14:textId="77777777" w:rsidR="00B540C5" w:rsidRPr="00B540C5" w:rsidRDefault="00B540C5" w:rsidP="00B540C5">
      <w:pPr>
        <w:shd w:val="clear" w:color="auto" w:fill="CDD8DB"/>
        <w:spacing w:after="75" w:line="240" w:lineRule="auto"/>
        <w:rPr>
          <w:rFonts w:ascii="SimSun" w:eastAsia="SimSun" w:hAnsi="SimSun" w:cs="Times New Roman"/>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for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int</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w:t>
      </w:r>
      <w:proofErr w:type="gram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0;i</w:t>
      </w:r>
      <w:proofErr w:type="gram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&lt;</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m;i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w:t>
      </w:r>
    </w:p>
    <w:p w14:paraId="3E0A4159" w14:textId="77777777" w:rsidR="00B540C5" w:rsidRPr="00B540C5" w:rsidRDefault="00B540C5" w:rsidP="00B540C5">
      <w:pPr>
        <w:shd w:val="clear" w:color="auto" w:fill="CDD8DB"/>
        <w:spacing w:after="75" w:line="240" w:lineRule="auto"/>
        <w:rPr>
          <w:rFonts w:ascii="SimSun" w:eastAsia="SimSun" w:hAnsi="SimSun" w:cs="Times New Roman"/>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   for (</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int</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xml:space="preserve"> j=0;j&lt;</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n;j</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   {</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    data[</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][j]=</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w:t>
      </w:r>
      <w:proofErr w:type="spellStart"/>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n+j</w:t>
      </w:r>
      <w:proofErr w:type="spellEnd"/>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;//初始化数组元素</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br/>
        <w:t>   }</w:t>
      </w:r>
    </w:p>
    <w:p w14:paraId="2A79D018" w14:textId="77777777" w:rsidR="00B540C5" w:rsidRPr="00B540C5" w:rsidRDefault="00B540C5" w:rsidP="00B540C5">
      <w:pPr>
        <w:shd w:val="clear" w:color="auto" w:fill="CDD8DB"/>
        <w:spacing w:after="75" w:line="240" w:lineRule="auto"/>
        <w:rPr>
          <w:rFonts w:ascii="SimSun" w:eastAsia="SimSun" w:hAnsi="SimSun" w:cs="Times New Roman"/>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w:t>
      </w:r>
    </w:p>
    <w:p w14:paraId="1E30FD9D" w14:textId="77777777" w:rsidR="00B540C5" w:rsidRPr="00B540C5" w:rsidRDefault="00B540C5" w:rsidP="00B540C5">
      <w:pPr>
        <w:shd w:val="clear" w:color="auto" w:fill="CDD8DB"/>
        <w:spacing w:after="75" w:line="240" w:lineRule="auto"/>
        <w:rPr>
          <w:rFonts w:ascii="SimSun" w:eastAsia="SimSun" w:hAnsi="SimSun" w:cs="Times New Roman"/>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t>for (</w:t>
      </w:r>
      <w:proofErr w:type="spellStart"/>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t>=0;i&lt;</w:t>
      </w:r>
      <w:proofErr w:type="spellStart"/>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t>m;i</w:t>
      </w:r>
      <w:proofErr w:type="spellEnd"/>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t>++)</w:t>
      </w:r>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br/>
        <w:t>{</w:t>
      </w:r>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br/>
        <w:t> delete[] data[</w:t>
      </w:r>
      <w:proofErr w:type="spellStart"/>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t>i</w:t>
      </w:r>
      <w:proofErr w:type="spellEnd"/>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t>]; //先撤销指针元素所指向的数组</w:t>
      </w:r>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br/>
      </w:r>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lastRenderedPageBreak/>
        <w:t>}                     </w:t>
      </w:r>
      <w:r w:rsidRPr="00B540C5">
        <w:rPr>
          <w:rFonts w:ascii="SimSun" w:eastAsia="SimSun" w:hAnsi="SimSun" w:cs="Times New Roman" w:hint="eastAsia"/>
          <w:b/>
          <w:bCs/>
          <w:color w:val="464646"/>
          <w:sz w:val="21"/>
          <w:szCs w:val="21"/>
          <w:lang w:val="en-US"/>
          <w14:textOutline w14:w="9525" w14:cap="rnd" w14:cmpd="sng" w14:algn="ctr">
            <w14:noFill/>
            <w14:prstDash w14:val="solid"/>
            <w14:bevel/>
          </w14:textOutline>
        </w:rPr>
        <w:br/>
        <w:t>delete[] data</w:t>
      </w: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w:t>
      </w:r>
    </w:p>
    <w:p w14:paraId="587E4228" w14:textId="77777777" w:rsidR="00B540C5" w:rsidRPr="00B540C5" w:rsidRDefault="00B540C5" w:rsidP="00B540C5">
      <w:pPr>
        <w:shd w:val="clear" w:color="auto" w:fill="CDD8DB"/>
        <w:spacing w:after="75" w:line="240" w:lineRule="auto"/>
        <w:rPr>
          <w:rFonts w:ascii="SimSun" w:eastAsia="SimSun" w:hAnsi="SimSun" w:cs="Times New Roman"/>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 </w:t>
      </w:r>
    </w:p>
    <w:p w14:paraId="7EBCD55D" w14:textId="77777777" w:rsidR="00B540C5" w:rsidRPr="00B540C5" w:rsidRDefault="00B540C5" w:rsidP="00B540C5">
      <w:pPr>
        <w:shd w:val="clear" w:color="auto" w:fill="CDD8DB"/>
        <w:spacing w:after="75" w:line="240" w:lineRule="auto"/>
        <w:rPr>
          <w:rFonts w:ascii="SimSun" w:eastAsia="SimSun" w:hAnsi="SimSun" w:cs="Times New Roman"/>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这种方法是通过先动态创建一个指针数组，然后为指针数组的每个元素再动态指向一个数组的办法来完成的。其创建过程与销毁过程两样重要。</w:t>
      </w:r>
    </w:p>
    <w:p w14:paraId="2D525303" w14:textId="77777777" w:rsidR="00533586" w:rsidRPr="00B540C5" w:rsidRDefault="00B540C5" w:rsidP="00B540C5">
      <w:pPr>
        <w:shd w:val="clear" w:color="auto" w:fill="CDD8DB"/>
        <w:spacing w:after="75" w:line="240" w:lineRule="auto"/>
        <w:rPr>
          <w:rFonts w:ascii="SimSun" w:eastAsia="SimSun" w:hAnsi="SimSun" w:cs="Times New Roman"/>
          <w:color w:val="464646"/>
          <w:sz w:val="21"/>
          <w:szCs w:val="21"/>
          <w:lang w:val="en-US"/>
          <w14:textOutline w14:w="9525" w14:cap="rnd" w14:cmpd="sng" w14:algn="ctr">
            <w14:noFill/>
            <w14:prstDash w14:val="solid"/>
            <w14:bevel/>
          </w14:textOutline>
        </w:rPr>
      </w:pPr>
      <w:r w:rsidRPr="00B540C5">
        <w:rPr>
          <w:rFonts w:ascii="SimSun" w:eastAsia="SimSun" w:hAnsi="SimSun" w:cs="Times New Roman" w:hint="eastAsia"/>
          <w:color w:val="464646"/>
          <w:sz w:val="21"/>
          <w:szCs w:val="21"/>
          <w:lang w:val="en-US"/>
          <w14:textOutline w14:w="9525" w14:cap="rnd" w14:cmpd="sng" w14:algn="ctr">
            <w14:noFill/>
            <w14:prstDash w14:val="solid"/>
            <w14:bevel/>
          </w14:textOutline>
        </w:rPr>
        <w:t>在销毁的过程，先销毁指针数组每个元素指向的数组，然后再销毁这个指针数组。</w:t>
      </w:r>
    </w:p>
    <w:sectPr w:rsidR="00533586" w:rsidRPr="00B540C5">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B796D" w14:textId="77777777" w:rsidR="00956334" w:rsidRDefault="00956334">
      <w:r>
        <w:separator/>
      </w:r>
    </w:p>
    <w:p w14:paraId="72BDFE72" w14:textId="77777777" w:rsidR="00956334" w:rsidRDefault="00956334"/>
  </w:endnote>
  <w:endnote w:type="continuationSeparator" w:id="0">
    <w:p w14:paraId="48222252" w14:textId="77777777" w:rsidR="00956334" w:rsidRDefault="00956334">
      <w:r>
        <w:continuationSeparator/>
      </w:r>
    </w:p>
    <w:p w14:paraId="608B7AEE" w14:textId="77777777" w:rsidR="00956334" w:rsidRDefault="009563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97EA043" w14:textId="77777777" w:rsidR="00533586" w:rsidRDefault="00547C66">
        <w:pPr>
          <w:pStyle w:val="a7"/>
        </w:pPr>
        <w:r>
          <w:fldChar w:fldCharType="begin"/>
        </w:r>
        <w:r>
          <w:instrText xml:space="preserve"> PAGE   \* MERGEFORMAT </w:instrText>
        </w:r>
        <w:r>
          <w:fldChar w:fldCharType="separate"/>
        </w:r>
        <w:r w:rsidR="00564A57">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F673F" w14:textId="77777777" w:rsidR="00956334" w:rsidRDefault="00956334">
      <w:r>
        <w:separator/>
      </w:r>
    </w:p>
    <w:p w14:paraId="2D389223" w14:textId="77777777" w:rsidR="00956334" w:rsidRDefault="00956334"/>
  </w:footnote>
  <w:footnote w:type="continuationSeparator" w:id="0">
    <w:p w14:paraId="50A513D9" w14:textId="77777777" w:rsidR="00956334" w:rsidRDefault="00956334">
      <w:r>
        <w:continuationSeparator/>
      </w:r>
    </w:p>
    <w:p w14:paraId="67F74811" w14:textId="77777777" w:rsidR="00956334" w:rsidRDefault="0095633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0C5"/>
    <w:rsid w:val="00533586"/>
    <w:rsid w:val="00547C66"/>
    <w:rsid w:val="00564A57"/>
    <w:rsid w:val="00956334"/>
    <w:rsid w:val="00996D65"/>
    <w:rsid w:val="00B540C5"/>
    <w:rsid w:val="00C35F1A"/>
    <w:rsid w:val="00C9613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24E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 w:type="paragraph" w:styleId="afc">
    <w:name w:val="Normal (Web)"/>
    <w:basedOn w:val="a1"/>
    <w:uiPriority w:val="99"/>
    <w:semiHidden/>
    <w:unhideWhenUsed/>
    <w:rsid w:val="00B540C5"/>
    <w:pP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apple-converted-space">
    <w:name w:val="apple-converted-space"/>
    <w:basedOn w:val="a2"/>
    <w:rsid w:val="00B54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61644">
      <w:bodyDiv w:val="1"/>
      <w:marLeft w:val="0"/>
      <w:marRight w:val="0"/>
      <w:marTop w:val="0"/>
      <w:marBottom w:val="0"/>
      <w:divBdr>
        <w:top w:val="none" w:sz="0" w:space="0" w:color="auto"/>
        <w:left w:val="none" w:sz="0" w:space="0" w:color="auto"/>
        <w:bottom w:val="none" w:sz="0" w:space="0" w:color="auto"/>
        <w:right w:val="none" w:sz="0" w:space="0" w:color="auto"/>
      </w:divBdr>
      <w:divsChild>
        <w:div w:id="1723096642">
          <w:marLeft w:val="0"/>
          <w:marRight w:val="0"/>
          <w:marTop w:val="0"/>
          <w:marBottom w:val="0"/>
          <w:divBdr>
            <w:top w:val="none" w:sz="0" w:space="0" w:color="auto"/>
            <w:left w:val="none" w:sz="0" w:space="0" w:color="auto"/>
            <w:bottom w:val="none" w:sz="0" w:space="0" w:color="auto"/>
            <w:right w:val="none" w:sz="0" w:space="0" w:color="auto"/>
          </w:divBdr>
        </w:div>
        <w:div w:id="698242865">
          <w:marLeft w:val="0"/>
          <w:marRight w:val="0"/>
          <w:marTop w:val="0"/>
          <w:marBottom w:val="0"/>
          <w:divBdr>
            <w:top w:val="none" w:sz="0" w:space="0" w:color="auto"/>
            <w:left w:val="none" w:sz="0" w:space="0" w:color="auto"/>
            <w:bottom w:val="none" w:sz="0" w:space="0" w:color="auto"/>
            <w:right w:val="none" w:sz="0" w:space="0" w:color="auto"/>
          </w:divBdr>
          <w:divsChild>
            <w:div w:id="668754480">
              <w:marLeft w:val="0"/>
              <w:marRight w:val="0"/>
              <w:marTop w:val="0"/>
              <w:marBottom w:val="0"/>
              <w:divBdr>
                <w:top w:val="none" w:sz="0" w:space="0" w:color="auto"/>
                <w:left w:val="none" w:sz="0" w:space="0" w:color="auto"/>
                <w:bottom w:val="none" w:sz="0" w:space="0" w:color="auto"/>
                <w:right w:val="none" w:sz="0" w:space="0" w:color="auto"/>
              </w:divBdr>
            </w:div>
            <w:div w:id="1621841990">
              <w:marLeft w:val="0"/>
              <w:marRight w:val="0"/>
              <w:marTop w:val="0"/>
              <w:marBottom w:val="0"/>
              <w:divBdr>
                <w:top w:val="none" w:sz="0" w:space="0" w:color="auto"/>
                <w:left w:val="none" w:sz="0" w:space="0" w:color="auto"/>
                <w:bottom w:val="none" w:sz="0" w:space="0" w:color="auto"/>
                <w:right w:val="none" w:sz="0" w:space="0" w:color="auto"/>
              </w:divBdr>
              <w:divsChild>
                <w:div w:id="1968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81985">
      <w:bodyDiv w:val="1"/>
      <w:marLeft w:val="0"/>
      <w:marRight w:val="0"/>
      <w:marTop w:val="0"/>
      <w:marBottom w:val="0"/>
      <w:divBdr>
        <w:top w:val="none" w:sz="0" w:space="0" w:color="auto"/>
        <w:left w:val="none" w:sz="0" w:space="0" w:color="auto"/>
        <w:bottom w:val="none" w:sz="0" w:space="0" w:color="auto"/>
        <w:right w:val="none" w:sz="0" w:space="0" w:color="auto"/>
      </w:divBdr>
    </w:div>
    <w:div w:id="90368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acob/Library/Containers/com.microsoft.Word/Data/Library/Caches/TM10002086/&#20570;&#31508;&#35760;.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10</TotalTime>
  <Pages>2</Pages>
  <Words>158</Words>
  <Characters>902</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&lt;Lorem Ipsum&gt;</vt:lpstr>
    </vt:vector>
  </TitlesOfParts>
  <Company/>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蓝志权</dc:creator>
  <cp:keywords/>
  <dc:description/>
  <cp:lastModifiedBy>蓝志权</cp:lastModifiedBy>
  <cp:revision>2</cp:revision>
  <dcterms:created xsi:type="dcterms:W3CDTF">2016-05-23T12:55:00Z</dcterms:created>
  <dcterms:modified xsi:type="dcterms:W3CDTF">2016-05-23T14:38:00Z</dcterms:modified>
</cp:coreProperties>
</file>